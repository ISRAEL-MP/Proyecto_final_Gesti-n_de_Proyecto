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60" w14:textId="77777777" w:rsidR="001040C7" w:rsidRDefault="001040C7">
      <w:pPr>
        <w:pStyle w:val="Subttulo"/>
        <w:rPr>
          <w:rFonts w:ascii="Arial" w:hAnsi="Arial" w:cs="Arial"/>
        </w:rPr>
      </w:pPr>
    </w:p>
    <w:p w14:paraId="401FF18F" w14:textId="0E8FD95A" w:rsidR="00C038F7" w:rsidRDefault="00B72222" w:rsidP="00D56CFB">
      <w:pPr>
        <w:pStyle w:val="Ttulo1"/>
      </w:pPr>
      <w:r>
        <w:t xml:space="preserve">Informe </w:t>
      </w:r>
      <w:r w:rsidR="00D56CFB">
        <w:t xml:space="preserve">DE </w:t>
      </w:r>
      <w:r>
        <w:t>estado</w:t>
      </w:r>
      <w:r w:rsidR="00D56CFB">
        <w:t xml:space="preserve"> DEL PROYECTO</w:t>
      </w:r>
    </w:p>
    <w:p w14:paraId="74A86FB7" w14:textId="77777777" w:rsidR="00B11E2C" w:rsidRPr="00B11E2C" w:rsidRDefault="00B11E2C" w:rsidP="00B11E2C">
      <w:pPr>
        <w:pStyle w:val="Estilo1"/>
      </w:pPr>
    </w:p>
    <w:p w14:paraId="401FF190" w14:textId="35BA503A" w:rsidR="0014610C" w:rsidRPr="00D56CFB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  <w:r w:rsidR="005240F2" w:rsidRPr="005240F2">
        <w:t xml:space="preserve"> </w:t>
      </w:r>
      <w:proofErr w:type="spellStart"/>
      <w:r w:rsidR="005240F2" w:rsidRPr="005240F2">
        <w:rPr>
          <w:rFonts w:ascii="Arial" w:hAnsi="Arial" w:cs="Arial"/>
          <w:bCs/>
        </w:rPr>
        <w:t>Programacion_de_procesos_ventilacion</w:t>
      </w:r>
      <w:proofErr w:type="spellEnd"/>
    </w:p>
    <w:p w14:paraId="401FF191" w14:textId="10F3674C" w:rsidR="00D56CFB" w:rsidRDefault="00005A0A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1435F6">
        <w:rPr>
          <w:rFonts w:ascii="Arial" w:hAnsi="Arial" w:cs="Arial"/>
          <w:b/>
        </w:rPr>
        <w:t>:</w:t>
      </w:r>
      <w:r w:rsidR="005240F2">
        <w:rPr>
          <w:rFonts w:ascii="Arial" w:hAnsi="Arial" w:cs="Arial"/>
          <w:b/>
        </w:rPr>
        <w:t xml:space="preserve"> </w:t>
      </w:r>
      <w:r w:rsidR="005240F2" w:rsidRPr="005240F2">
        <w:rPr>
          <w:rFonts w:ascii="Arial" w:hAnsi="Arial" w:cs="Arial"/>
          <w:bCs/>
        </w:rPr>
        <w:t xml:space="preserve">Israel Mallma </w:t>
      </w:r>
      <w:proofErr w:type="spellStart"/>
      <w:r w:rsidR="005240F2" w:rsidRPr="005240F2">
        <w:rPr>
          <w:rFonts w:ascii="Arial" w:hAnsi="Arial" w:cs="Arial"/>
          <w:bCs/>
        </w:rPr>
        <w:t>Perez</w:t>
      </w:r>
      <w:proofErr w:type="spellEnd"/>
    </w:p>
    <w:p w14:paraId="401FF192" w14:textId="22F1D5FC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</w:t>
      </w:r>
      <w:r w:rsidRPr="005240F2">
        <w:rPr>
          <w:rFonts w:ascii="Arial" w:hAnsi="Arial" w:cs="Arial"/>
          <w:bCs/>
        </w:rPr>
        <w:t>:</w:t>
      </w:r>
      <w:r w:rsidR="005240F2" w:rsidRPr="005240F2">
        <w:rPr>
          <w:rFonts w:ascii="Arial" w:hAnsi="Arial" w:cs="Arial"/>
          <w:bCs/>
        </w:rPr>
        <w:t xml:space="preserve"> 14/12/2022</w:t>
      </w:r>
    </w:p>
    <w:p w14:paraId="401FF193" w14:textId="208B3A4C" w:rsidR="00656C54" w:rsidRPr="00D56CFB" w:rsidRDefault="00656C54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del Informe:</w:t>
      </w:r>
      <w:r w:rsidR="005240F2">
        <w:rPr>
          <w:rFonts w:ascii="Arial" w:hAnsi="Arial" w:cs="Arial"/>
          <w:b/>
        </w:rPr>
        <w:t xml:space="preserve"> </w:t>
      </w:r>
      <w:r w:rsidR="005240F2" w:rsidRPr="005240F2">
        <w:rPr>
          <w:rFonts w:ascii="Arial" w:hAnsi="Arial" w:cs="Arial"/>
          <w:bCs/>
        </w:rPr>
        <w:t>Diciembre del 2022</w:t>
      </w:r>
    </w:p>
    <w:p w14:paraId="401FF194" w14:textId="77777777"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56"/>
        <w:gridCol w:w="1265"/>
        <w:gridCol w:w="3121"/>
        <w:gridCol w:w="3125"/>
      </w:tblGrid>
      <w:tr w:rsidR="007873E5" w:rsidRPr="00357147" w14:paraId="401FF196" w14:textId="77777777" w:rsidTr="00575E7C">
        <w:trPr>
          <w:cantSplit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01FF195" w14:textId="77777777" w:rsidR="007873E5" w:rsidRPr="00357147" w:rsidRDefault="007873E5" w:rsidP="00575E7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Estado del:</w:t>
            </w:r>
          </w:p>
        </w:tc>
      </w:tr>
      <w:tr w:rsidR="007873E5" w:rsidRPr="00357147" w14:paraId="401FF199" w14:textId="77777777" w:rsidTr="00575E7C">
        <w:trPr>
          <w:cantSplit/>
          <w:trHeight w:val="669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7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8" w14:textId="345C19FD" w:rsidR="007873E5" w:rsidRPr="00357147" w:rsidRDefault="005240F2" w:rsidP="00005A0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Diseño y desarrollo del proyecto</w:t>
            </w:r>
          </w:p>
        </w:tc>
      </w:tr>
      <w:tr w:rsidR="007873E5" w:rsidRPr="00357147" w14:paraId="401FF19D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A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B" w14:textId="57F956AA" w:rsidR="007873E5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Estamos </w:t>
            </w:r>
            <w:r w:rsidR="005240F2">
              <w:rPr>
                <w:rFonts w:ascii="Arial" w:hAnsi="Arial" w:cs="Arial"/>
                <w:bCs/>
              </w:rPr>
              <w:t>acorde con el tiempo proyectado</w:t>
            </w:r>
          </w:p>
          <w:p w14:paraId="401FF19C" w14:textId="6E3B1F5D" w:rsidR="001435F6" w:rsidRPr="00357147" w:rsidRDefault="005240F2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90% de avance</w:t>
            </w:r>
          </w:p>
        </w:tc>
      </w:tr>
      <w:tr w:rsidR="007873E5" w:rsidRPr="00357147" w14:paraId="401FF1A1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E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Costes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F" w14:textId="72A6EDEF" w:rsidR="007873E5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Hemos </w:t>
            </w:r>
            <w:r w:rsidR="005240F2">
              <w:rPr>
                <w:rFonts w:ascii="Arial" w:hAnsi="Arial" w:cs="Arial"/>
                <w:bCs/>
              </w:rPr>
              <w:t>acorde a lo programado</w:t>
            </w:r>
          </w:p>
          <w:p w14:paraId="401FF1A0" w14:textId="10222FC2" w:rsidR="001435F6" w:rsidRPr="00357147" w:rsidRDefault="005240F2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90% del presupuestado</w:t>
            </w:r>
          </w:p>
        </w:tc>
      </w:tr>
      <w:tr w:rsidR="007873E5" w:rsidRPr="00357147" w14:paraId="401FF1A4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2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Calidad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D4EA3" w14:textId="77777777" w:rsidR="007873E5" w:rsidRDefault="001435F6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Cantidad de defectos para proyectos de software</w:t>
            </w:r>
          </w:p>
          <w:p w14:paraId="401FF1A3" w14:textId="247E8B4C" w:rsidR="00005A0A" w:rsidRPr="00357147" w:rsidRDefault="00005A0A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Actividades de calidad realizadas</w:t>
            </w:r>
          </w:p>
        </w:tc>
      </w:tr>
      <w:tr w:rsidR="007873E5" w:rsidRPr="00357147" w14:paraId="401FF1A6" w14:textId="77777777" w:rsidTr="007873E5">
        <w:trPr>
          <w:cantSplit/>
          <w:trHeight w:val="482"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5" w14:textId="77777777" w:rsidR="007873E5" w:rsidRPr="00357147" w:rsidRDefault="007873E5" w:rsidP="007873E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</w:t>
            </w:r>
          </w:p>
        </w:tc>
      </w:tr>
      <w:tr w:rsidR="007873E5" w:rsidRPr="00357147" w14:paraId="401FF1AA" w14:textId="77777777" w:rsidTr="007873E5">
        <w:trPr>
          <w:cantSplit/>
          <w:trHeight w:val="560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8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9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Mitigación</w:t>
            </w:r>
          </w:p>
        </w:tc>
      </w:tr>
      <w:tr w:rsidR="007873E5" w:rsidRPr="00357147" w14:paraId="401FF1AE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B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C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D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2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F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0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1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5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3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Próxim</w:t>
            </w:r>
            <w:r w:rsidR="00BD5788">
              <w:rPr>
                <w:rFonts w:ascii="Arial" w:hAnsi="Arial" w:cs="Arial"/>
                <w:b/>
                <w:bCs/>
              </w:rPr>
              <w:t>os avances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CA75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11ACAC6B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85F495B" w14:textId="00142EA6" w:rsidR="00B11E2C" w:rsidRDefault="005240F2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Entrega del proyecto</w:t>
            </w:r>
          </w:p>
          <w:p w14:paraId="63E6EDA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696E3C2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8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6" w14:textId="77777777" w:rsidR="007873E5" w:rsidRDefault="007873E5" w:rsidP="007873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Notas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E02A5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650864EE" w14:textId="2906875B" w:rsidR="00B11E2C" w:rsidRPr="005240F2" w:rsidRDefault="005240F2" w:rsidP="00575E7C">
            <w:pPr>
              <w:rPr>
                <w:rFonts w:ascii="Arial" w:hAnsi="Arial" w:cs="Arial"/>
              </w:rPr>
            </w:pPr>
            <w:r w:rsidRPr="005240F2">
              <w:rPr>
                <w:rFonts w:ascii="Arial" w:hAnsi="Arial" w:cs="Arial"/>
              </w:rPr>
              <w:t>Los retrasos tiene justificación por temas de salud en el gerente del proyecto</w:t>
            </w:r>
          </w:p>
          <w:p w14:paraId="0E14FB5F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55FC171E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D378931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7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01FF1B9" w14:textId="77777777" w:rsidR="00197964" w:rsidRP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197964" w:rsidRPr="00197964" w:rsidSect="00B11E2C">
      <w:footerReference w:type="default" r:id="rId10"/>
      <w:pgSz w:w="11906" w:h="16838" w:code="9"/>
      <w:pgMar w:top="965" w:right="1418" w:bottom="1418" w:left="1531" w:header="39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FDF7" w14:textId="77777777" w:rsidR="006F5B03" w:rsidRDefault="006F5B03">
      <w:r>
        <w:separator/>
      </w:r>
    </w:p>
  </w:endnote>
  <w:endnote w:type="continuationSeparator" w:id="0">
    <w:p w14:paraId="4B747D6C" w14:textId="77777777" w:rsidR="006F5B03" w:rsidRDefault="006F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F1C4" w14:textId="18E3A1E2" w:rsidR="00357147" w:rsidRPr="00B06AFA" w:rsidRDefault="00357147" w:rsidP="00716471">
    <w:pPr>
      <w:pStyle w:val="Piedepgina"/>
      <w:jc w:val="center"/>
      <w:rPr>
        <w:rFonts w:ascii="Arial" w:hAnsi="Arial" w:cs="Arial"/>
        <w:sz w:val="16"/>
        <w:szCs w:val="16"/>
      </w:rPr>
    </w:pPr>
  </w:p>
  <w:p w14:paraId="035E8673" w14:textId="77777777" w:rsidR="00716471" w:rsidRPr="00592540" w:rsidRDefault="00716471" w:rsidP="00716471">
    <w:pPr>
      <w:pStyle w:val="Piedepgina"/>
      <w:rPr>
        <w:lang w:val="es-MX"/>
      </w:rPr>
    </w:pPr>
  </w:p>
  <w:p w14:paraId="401FF1C5" w14:textId="77777777" w:rsidR="00357147" w:rsidRPr="00716471" w:rsidRDefault="00357147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C52F" w14:textId="77777777" w:rsidR="006F5B03" w:rsidRDefault="006F5B03">
      <w:r>
        <w:separator/>
      </w:r>
    </w:p>
  </w:footnote>
  <w:footnote w:type="continuationSeparator" w:id="0">
    <w:p w14:paraId="03CFA1EE" w14:textId="77777777" w:rsidR="006F5B03" w:rsidRDefault="006F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F6"/>
    <w:rsid w:val="00005A0A"/>
    <w:rsid w:val="00022C89"/>
    <w:rsid w:val="00044EB4"/>
    <w:rsid w:val="00047277"/>
    <w:rsid w:val="00061AEB"/>
    <w:rsid w:val="000628EF"/>
    <w:rsid w:val="000716A4"/>
    <w:rsid w:val="00094EBF"/>
    <w:rsid w:val="000C1CA0"/>
    <w:rsid w:val="000C3613"/>
    <w:rsid w:val="000D50A8"/>
    <w:rsid w:val="000E09DC"/>
    <w:rsid w:val="000E46C1"/>
    <w:rsid w:val="000F20F3"/>
    <w:rsid w:val="001040C7"/>
    <w:rsid w:val="00120ADC"/>
    <w:rsid w:val="0012109C"/>
    <w:rsid w:val="001372EB"/>
    <w:rsid w:val="0013751A"/>
    <w:rsid w:val="001435F6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44DB0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57147"/>
    <w:rsid w:val="003575BF"/>
    <w:rsid w:val="00361F4B"/>
    <w:rsid w:val="00377CED"/>
    <w:rsid w:val="00382435"/>
    <w:rsid w:val="00383C67"/>
    <w:rsid w:val="003A2425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0FC"/>
    <w:rsid w:val="00453997"/>
    <w:rsid w:val="00456CFC"/>
    <w:rsid w:val="00462708"/>
    <w:rsid w:val="00472DBB"/>
    <w:rsid w:val="00486F78"/>
    <w:rsid w:val="00497CA5"/>
    <w:rsid w:val="004A21FD"/>
    <w:rsid w:val="004C6187"/>
    <w:rsid w:val="004F1F5D"/>
    <w:rsid w:val="004F3F25"/>
    <w:rsid w:val="0050339A"/>
    <w:rsid w:val="00503CA2"/>
    <w:rsid w:val="005147D5"/>
    <w:rsid w:val="005240F2"/>
    <w:rsid w:val="005272A2"/>
    <w:rsid w:val="005338C6"/>
    <w:rsid w:val="0054043A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A5A"/>
    <w:rsid w:val="005D3D0B"/>
    <w:rsid w:val="005E11FA"/>
    <w:rsid w:val="005F0DD4"/>
    <w:rsid w:val="00607CDA"/>
    <w:rsid w:val="006105B7"/>
    <w:rsid w:val="00621300"/>
    <w:rsid w:val="00630C9D"/>
    <w:rsid w:val="00634F1A"/>
    <w:rsid w:val="00635179"/>
    <w:rsid w:val="00637B47"/>
    <w:rsid w:val="00656C54"/>
    <w:rsid w:val="00667195"/>
    <w:rsid w:val="006812B8"/>
    <w:rsid w:val="006820C4"/>
    <w:rsid w:val="006850C2"/>
    <w:rsid w:val="00685631"/>
    <w:rsid w:val="00686003"/>
    <w:rsid w:val="0069179D"/>
    <w:rsid w:val="006A0248"/>
    <w:rsid w:val="006F19D7"/>
    <w:rsid w:val="006F5B03"/>
    <w:rsid w:val="00716471"/>
    <w:rsid w:val="00716CDC"/>
    <w:rsid w:val="00727DB0"/>
    <w:rsid w:val="00760247"/>
    <w:rsid w:val="0077285F"/>
    <w:rsid w:val="007873E5"/>
    <w:rsid w:val="007A343A"/>
    <w:rsid w:val="007A66BC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93D3A"/>
    <w:rsid w:val="00AA3B51"/>
    <w:rsid w:val="00AB3071"/>
    <w:rsid w:val="00AD7519"/>
    <w:rsid w:val="00AE709F"/>
    <w:rsid w:val="00AF425F"/>
    <w:rsid w:val="00B0378E"/>
    <w:rsid w:val="00B03DCA"/>
    <w:rsid w:val="00B06AFA"/>
    <w:rsid w:val="00B11E2C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BD5788"/>
    <w:rsid w:val="00C038F7"/>
    <w:rsid w:val="00C069DB"/>
    <w:rsid w:val="00C1020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44F53"/>
    <w:rsid w:val="00D45261"/>
    <w:rsid w:val="00D54E0E"/>
    <w:rsid w:val="00D56CFB"/>
    <w:rsid w:val="00D82BF5"/>
    <w:rsid w:val="00D90AE1"/>
    <w:rsid w:val="00DA6F23"/>
    <w:rsid w:val="00DB3D50"/>
    <w:rsid w:val="00DD0FFA"/>
    <w:rsid w:val="00DF671A"/>
    <w:rsid w:val="00E1099D"/>
    <w:rsid w:val="00E156B8"/>
    <w:rsid w:val="00E36968"/>
    <w:rsid w:val="00E528FD"/>
    <w:rsid w:val="00E53ACD"/>
    <w:rsid w:val="00E57714"/>
    <w:rsid w:val="00E57D86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3F5B"/>
    <w:rsid w:val="00EF6A43"/>
    <w:rsid w:val="00F01004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66,red,#ccc"/>
    </o:shapedefaults>
    <o:shapelayout v:ext="edit">
      <o:idmap v:ext="edit" data="2"/>
    </o:shapelayout>
  </w:shapeDefaults>
  <w:decimalSymbol w:val="."/>
  <w:listSeparator w:val=","/>
  <w14:docId w14:val="401FF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716471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164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PMI\4.%20MONITOREO%20Y%20CONTROL\Plantilla_Informe_de_estado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2EC211-6F14-47F8-8057-FAE98E74E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D02466-4F5C-416A-BA12-8113DA7E31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33DF0-99CC-453C-AF28-57AD818A316E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Plantilla_Informe_de_estado_del_Proyecto.dot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estado del proyecto</vt:lpstr>
    </vt:vector>
  </TitlesOfParts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estado del proyecto</dc:title>
  <dc:creator/>
  <cp:lastModifiedBy/>
  <cp:revision>1</cp:revision>
  <dcterms:created xsi:type="dcterms:W3CDTF">2015-07-10T22:29:00Z</dcterms:created>
  <dcterms:modified xsi:type="dcterms:W3CDTF">2022-12-14T14:58:00Z</dcterms:modified>
  <cp:category>Proceso de Ejecución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15bf8a19-b198-4588-bb1b-ec9ac6dddf8e</vt:lpwstr>
  </property>
</Properties>
</file>